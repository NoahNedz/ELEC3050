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>#include "STM32L1xx.h" /*</w:t>
      </w:r>
      <w:r>
        <w:rPr>
          <w:sz w:val="20"/>
        </w:rPr>
        <w:t xml:space="preserve"> Microcontroller information */</w:t>
      </w:r>
      <w:bookmarkStart w:id="0" w:name="_GoBack"/>
      <w:bookmarkEnd w:id="0"/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>#define UP 1;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>#define DOWN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>#define TRUE 1;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#define FALSE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spellStart"/>
      <w:proofErr w:type="gramStart"/>
      <w:r w:rsidRPr="00BF29F5">
        <w:rPr>
          <w:sz w:val="20"/>
        </w:rPr>
        <w:t>struct</w:t>
      </w:r>
      <w:proofErr w:type="spellEnd"/>
      <w:proofErr w:type="gramEnd"/>
      <w:r w:rsidRPr="00BF29F5">
        <w:rPr>
          <w:sz w:val="20"/>
        </w:rPr>
        <w:t xml:space="preserve">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unsigned</w:t>
      </w:r>
      <w:proofErr w:type="gramEnd"/>
      <w:r w:rsidRPr="00BF29F5">
        <w:rPr>
          <w:sz w:val="20"/>
        </w:rPr>
        <w:t xml:space="preserve"> char count;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unsigned</w:t>
      </w:r>
      <w:proofErr w:type="gramEnd"/>
      <w:r w:rsidRPr="00BF29F5">
        <w:rPr>
          <w:sz w:val="20"/>
        </w:rPr>
        <w:t xml:space="preserve"> char direction;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unsigned</w:t>
      </w:r>
      <w:proofErr w:type="gramEnd"/>
      <w:r w:rsidRPr="00BF29F5">
        <w:rPr>
          <w:sz w:val="20"/>
        </w:rPr>
        <w:t xml:space="preserve"> char disable;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 xml:space="preserve">} 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spellStart"/>
      <w:proofErr w:type="gramStart"/>
      <w:r>
        <w:rPr>
          <w:sz w:val="20"/>
        </w:rPr>
        <w:t>typedef</w:t>
      </w:r>
      <w:proofErr w:type="spellEnd"/>
      <w:proofErr w:type="gramEnd"/>
      <w:r>
        <w:rPr>
          <w:sz w:val="20"/>
        </w:rPr>
        <w:t xml:space="preserve"> counter;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delay(void);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count(counter* count);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setup_pins</w:t>
      </w:r>
      <w:proofErr w:type="spellEnd"/>
      <w:r w:rsidRPr="00BF29F5">
        <w:rPr>
          <w:sz w:val="20"/>
        </w:rPr>
        <w:t>(void);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update_leds</w:t>
      </w:r>
      <w:proofErr w:type="spellEnd"/>
      <w:r w:rsidRPr="00BF29F5">
        <w:rPr>
          <w:sz w:val="20"/>
        </w:rPr>
        <w:t>(void);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setup_interupts</w:t>
      </w:r>
      <w:proofErr w:type="spellEnd"/>
      <w:r w:rsidRPr="00BF29F5">
        <w:rPr>
          <w:sz w:val="20"/>
        </w:rPr>
        <w:t>(void);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counter_factory</w:t>
      </w:r>
      <w:proofErr w:type="spellEnd"/>
      <w:r w:rsidRPr="00BF29F5">
        <w:rPr>
          <w:sz w:val="20"/>
        </w:rPr>
        <w:t>(counter* c);</w:t>
      </w:r>
    </w:p>
    <w:p w:rsidR="00BF29F5" w:rsidRPr="00BF29F5" w:rsidRDefault="00BF29F5" w:rsidP="00BF29F5">
      <w:pPr>
        <w:spacing w:line="240" w:lineRule="auto"/>
        <w:rPr>
          <w:sz w:val="20"/>
        </w:rPr>
      </w:pP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counter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count_one</w:t>
      </w:r>
      <w:proofErr w:type="spellEnd"/>
      <w:r w:rsidRPr="00BF29F5">
        <w:rPr>
          <w:sz w:val="20"/>
        </w:rPr>
        <w:t>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counter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count_two</w:t>
      </w:r>
      <w:proofErr w:type="spellEnd"/>
      <w:r w:rsidRPr="00BF29F5">
        <w:rPr>
          <w:sz w:val="20"/>
        </w:rPr>
        <w:t>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unsigned</w:t>
      </w:r>
      <w:proofErr w:type="gramEnd"/>
      <w:r w:rsidRPr="00BF29F5">
        <w:rPr>
          <w:sz w:val="20"/>
        </w:rPr>
        <w:t xml:space="preserve"> char LED8;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unsigned</w:t>
      </w:r>
      <w:proofErr w:type="gramEnd"/>
      <w:r w:rsidRPr="00BF29F5">
        <w:rPr>
          <w:sz w:val="20"/>
        </w:rPr>
        <w:t xml:space="preserve"> char LED9;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//</w:t>
      </w:r>
      <w:r w:rsidRPr="00BF29F5">
        <w:rPr>
          <w:sz w:val="20"/>
        </w:rPr>
        <w:t xml:space="preserve">Delay function - do nothing for about 1/2 second 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delay 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proofErr w:type="gramStart"/>
      <w:r w:rsidRPr="00BF29F5">
        <w:rPr>
          <w:sz w:val="20"/>
        </w:rPr>
        <w:t>int</w:t>
      </w:r>
      <w:proofErr w:type="spellEnd"/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i,j</w:t>
      </w:r>
      <w:proofErr w:type="spellEnd"/>
      <w:r w:rsidRPr="00BF29F5">
        <w:rPr>
          <w:sz w:val="20"/>
        </w:rPr>
        <w:t>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for</w:t>
      </w:r>
      <w:proofErr w:type="gramEnd"/>
      <w:r w:rsidRPr="00BF29F5">
        <w:rPr>
          <w:sz w:val="20"/>
        </w:rPr>
        <w:t xml:space="preserve"> (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 xml:space="preserve">=0; 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 xml:space="preserve">&lt;10; 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>++) { //outer loop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gramStart"/>
      <w:r w:rsidRPr="00BF29F5">
        <w:rPr>
          <w:sz w:val="20"/>
        </w:rPr>
        <w:t>for</w:t>
      </w:r>
      <w:proofErr w:type="gramEnd"/>
      <w:r w:rsidRPr="00BF29F5">
        <w:rPr>
          <w:sz w:val="20"/>
        </w:rPr>
        <w:t xml:space="preserve"> (j=0; j&lt;20000; </w:t>
      </w:r>
      <w:proofErr w:type="spellStart"/>
      <w:r w:rsidRPr="00BF29F5">
        <w:rPr>
          <w:sz w:val="20"/>
        </w:rPr>
        <w:t>j++</w:t>
      </w:r>
      <w:proofErr w:type="spellEnd"/>
      <w:r w:rsidRPr="00BF29F5">
        <w:rPr>
          <w:sz w:val="20"/>
        </w:rPr>
        <w:t>) { //inner loop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r w:rsidRPr="00BF29F5">
        <w:rPr>
          <w:sz w:val="20"/>
        </w:rPr>
        <w:tab/>
      </w:r>
      <w:proofErr w:type="spellStart"/>
      <w:proofErr w:type="gramStart"/>
      <w:r w:rsidRPr="00BF29F5">
        <w:rPr>
          <w:sz w:val="20"/>
        </w:rPr>
        <w:t>asm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"</w:t>
      </w:r>
      <w:proofErr w:type="spellStart"/>
      <w:r w:rsidRPr="00BF29F5">
        <w:rPr>
          <w:sz w:val="20"/>
        </w:rPr>
        <w:t>nop</w:t>
      </w:r>
      <w:proofErr w:type="spellEnd"/>
      <w:r w:rsidRPr="00BF29F5">
        <w:rPr>
          <w:sz w:val="20"/>
        </w:rPr>
        <w:t>"); //dummy operation for single-step test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} //do nothing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//</w:t>
      </w:r>
      <w:proofErr w:type="spellStart"/>
      <w:r w:rsidRPr="00BF29F5">
        <w:rPr>
          <w:sz w:val="20"/>
        </w:rPr>
        <w:t>Incriment</w:t>
      </w:r>
      <w:proofErr w:type="spellEnd"/>
      <w:r w:rsidRPr="00BF29F5">
        <w:rPr>
          <w:sz w:val="20"/>
        </w:rPr>
        <w:t xml:space="preserve"> or </w:t>
      </w:r>
      <w:proofErr w:type="spellStart"/>
      <w:r w:rsidRPr="00BF29F5">
        <w:rPr>
          <w:sz w:val="20"/>
        </w:rPr>
        <w:t>decriment</w:t>
      </w:r>
      <w:proofErr w:type="spellEnd"/>
      <w:r w:rsidRPr="00BF29F5">
        <w:rPr>
          <w:sz w:val="20"/>
        </w:rPr>
        <w:t xml:space="preserve"> toggle mod 10 either up 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lastRenderedPageBreak/>
        <w:t xml:space="preserve"> </w:t>
      </w:r>
      <w:proofErr w:type="gramStart"/>
      <w:r>
        <w:rPr>
          <w:sz w:val="20"/>
        </w:rPr>
        <w:t>or</w:t>
      </w:r>
      <w:proofErr w:type="gramEnd"/>
      <w:r>
        <w:rPr>
          <w:sz w:val="20"/>
        </w:rPr>
        <w:t xml:space="preserve"> down. 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count(counter* count)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if</w:t>
      </w:r>
      <w:proofErr w:type="gramEnd"/>
      <w:r w:rsidRPr="00BF29F5">
        <w:rPr>
          <w:sz w:val="20"/>
        </w:rPr>
        <w:t xml:space="preserve"> (count-&gt;disable) return;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if</w:t>
      </w:r>
      <w:proofErr w:type="gramEnd"/>
      <w:r w:rsidRPr="00BF29F5">
        <w:rPr>
          <w:sz w:val="20"/>
        </w:rPr>
        <w:t xml:space="preserve"> (count-&gt;direction)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count</w:t>
      </w:r>
      <w:proofErr w:type="gramEnd"/>
      <w:r w:rsidRPr="00BF29F5">
        <w:rPr>
          <w:sz w:val="20"/>
        </w:rPr>
        <w:t>-&gt;count = (count-&gt;count + 1) % 10; //UP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  <w:r w:rsidRPr="00BF29F5">
        <w:rPr>
          <w:sz w:val="20"/>
        </w:rPr>
        <w:tab/>
        <w:t xml:space="preserve"> 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else</w:t>
      </w:r>
      <w:proofErr w:type="gramEnd"/>
      <w:r w:rsidRPr="00BF29F5">
        <w:rPr>
          <w:sz w:val="20"/>
        </w:rPr>
        <w:t xml:space="preserve">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gramStart"/>
      <w:r w:rsidRPr="00BF29F5">
        <w:rPr>
          <w:sz w:val="20"/>
        </w:rPr>
        <w:t>count</w:t>
      </w:r>
      <w:proofErr w:type="gramEnd"/>
      <w:r w:rsidRPr="00BF29F5">
        <w:rPr>
          <w:sz w:val="20"/>
        </w:rPr>
        <w:t>-&gt;count = (count-&gt;count + (10 - 1)) % 10; //DOWN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//</w:t>
      </w:r>
      <w:r w:rsidRPr="00BF29F5">
        <w:rPr>
          <w:sz w:val="20"/>
        </w:rPr>
        <w:t xml:space="preserve">Update the LEDS used in the lab 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update_leds</w:t>
      </w:r>
      <w:proofErr w:type="spellEnd"/>
      <w:r w:rsidRPr="00BF29F5">
        <w:rPr>
          <w:sz w:val="20"/>
        </w:rPr>
        <w:t>(void)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unsigned</w:t>
      </w:r>
      <w:proofErr w:type="gramEnd"/>
      <w:r w:rsidRPr="00BF29F5">
        <w:rPr>
          <w:sz w:val="20"/>
        </w:rPr>
        <w:t xml:space="preserve"> short </w:t>
      </w:r>
      <w:proofErr w:type="spellStart"/>
      <w:r w:rsidRPr="00BF29F5">
        <w:rPr>
          <w:sz w:val="20"/>
        </w:rPr>
        <w:t>leds</w:t>
      </w:r>
      <w:proofErr w:type="spellEnd"/>
      <w:r w:rsidRPr="00BF29F5">
        <w:rPr>
          <w:sz w:val="20"/>
        </w:rPr>
        <w:t xml:space="preserve"> =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proofErr w:type="gramStart"/>
      <w:r w:rsidRPr="00BF29F5">
        <w:rPr>
          <w:sz w:val="20"/>
        </w:rPr>
        <w:t>leds</w:t>
      </w:r>
      <w:proofErr w:type="spellEnd"/>
      <w:proofErr w:type="gramEnd"/>
      <w:r w:rsidRPr="00BF29F5">
        <w:rPr>
          <w:sz w:val="20"/>
        </w:rPr>
        <w:t xml:space="preserve"> = (</w:t>
      </w:r>
      <w:proofErr w:type="spellStart"/>
      <w:r w:rsidRPr="00BF29F5">
        <w:rPr>
          <w:sz w:val="20"/>
        </w:rPr>
        <w:t>count_two.count</w:t>
      </w:r>
      <w:proofErr w:type="spellEnd"/>
      <w:r w:rsidRPr="00BF29F5">
        <w:rPr>
          <w:sz w:val="20"/>
        </w:rPr>
        <w:t xml:space="preserve"> &amp; 0x0F) &lt;&lt; 4; // PC[7:4]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proofErr w:type="gramStart"/>
      <w:r w:rsidRPr="00BF29F5">
        <w:rPr>
          <w:sz w:val="20"/>
        </w:rPr>
        <w:t>leds</w:t>
      </w:r>
      <w:proofErr w:type="spellEnd"/>
      <w:proofErr w:type="gramEnd"/>
      <w:r w:rsidRPr="00BF29F5">
        <w:rPr>
          <w:sz w:val="20"/>
        </w:rPr>
        <w:t xml:space="preserve"> += (</w:t>
      </w:r>
      <w:proofErr w:type="spellStart"/>
      <w:r w:rsidRPr="00BF29F5">
        <w:rPr>
          <w:sz w:val="20"/>
        </w:rPr>
        <w:t>count_one.count</w:t>
      </w:r>
      <w:proofErr w:type="spellEnd"/>
      <w:r w:rsidRPr="00BF29F5">
        <w:rPr>
          <w:sz w:val="20"/>
        </w:rPr>
        <w:t xml:space="preserve"> &amp; 0x0F); // PC[3:0]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GPIOC-&gt;BSRR, (~</w:t>
      </w:r>
      <w:proofErr w:type="spellStart"/>
      <w:r w:rsidRPr="00BF29F5">
        <w:rPr>
          <w:sz w:val="20"/>
        </w:rPr>
        <w:t>leds</w:t>
      </w:r>
      <w:proofErr w:type="spellEnd"/>
      <w:r w:rsidRPr="00BF29F5">
        <w:rPr>
          <w:sz w:val="20"/>
        </w:rPr>
        <w:t xml:space="preserve"> &amp; 0xFF) &lt;&lt; 16); // turn off LEDs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 xml:space="preserve">GPIOC-&gt;BSRR, </w:t>
      </w:r>
      <w:proofErr w:type="spellStart"/>
      <w:r w:rsidRPr="00BF29F5">
        <w:rPr>
          <w:sz w:val="20"/>
        </w:rPr>
        <w:t>leds</w:t>
      </w:r>
      <w:proofErr w:type="spellEnd"/>
      <w:r w:rsidRPr="00BF29F5">
        <w:rPr>
          <w:sz w:val="20"/>
        </w:rPr>
        <w:t>); // turn on LEDs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//</w:t>
      </w:r>
      <w:r w:rsidRPr="00BF29F5">
        <w:rPr>
          <w:sz w:val="20"/>
        </w:rPr>
        <w:t xml:space="preserve">Initialize GPIO pins used in the program 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setup_pins</w:t>
      </w:r>
      <w:proofErr w:type="spellEnd"/>
      <w:r w:rsidRPr="00BF29F5">
        <w:rPr>
          <w:sz w:val="20"/>
        </w:rPr>
        <w:t xml:space="preserve"> 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 xml:space="preserve">// </w:t>
      </w:r>
      <w:proofErr w:type="gramStart"/>
      <w:r w:rsidRPr="00BF29F5">
        <w:rPr>
          <w:sz w:val="20"/>
        </w:rPr>
        <w:t>Configure</w:t>
      </w:r>
      <w:proofErr w:type="gramEnd"/>
      <w:r w:rsidRPr="00BF29F5">
        <w:rPr>
          <w:sz w:val="20"/>
        </w:rPr>
        <w:t xml:space="preserve"> PA0 and PA1 as input pin to read push buttons 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RCC-&gt;AHBENR, RCC_AHBENR_GPIOAEN); // Enable GPIOA clock (bit 0)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CLEAR_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GPIOA-&gt;MODER, (GPIO_MODER_MODER0 | GPIO_MODER_MODER1)); // set to input mode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 xml:space="preserve">// Configure </w:t>
      </w:r>
      <w:proofErr w:type="gramStart"/>
      <w:r w:rsidRPr="00BF29F5">
        <w:rPr>
          <w:sz w:val="20"/>
        </w:rPr>
        <w:t>PC[</w:t>
      </w:r>
      <w:proofErr w:type="gramEnd"/>
      <w:r w:rsidRPr="00BF29F5">
        <w:rPr>
          <w:sz w:val="20"/>
        </w:rPr>
        <w:t xml:space="preserve">0,9] as output pins to drive LEDs 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RCC-&gt;AHBENR, RCC_AHBENR_GPIOCEN); // Enable GPIOC clock (bit 2) */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CLEAR_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GPIOC-&gt;MODER, 0x000FFFFF); /* Clear PC[0,9] mode bits */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GPIOC-&gt;MODER, 0x00055555); /* General purpose output mode*/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setup_interupts</w:t>
      </w:r>
      <w:proofErr w:type="spellEnd"/>
      <w:r>
        <w:rPr>
          <w:sz w:val="20"/>
        </w:rPr>
        <w:t>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SYSCFG-&gt;</w:t>
      </w:r>
      <w:proofErr w:type="gramStart"/>
      <w:r w:rsidRPr="00BF29F5">
        <w:rPr>
          <w:sz w:val="20"/>
        </w:rPr>
        <w:t>EXTICR[</w:t>
      </w:r>
      <w:proofErr w:type="gramEnd"/>
      <w:r w:rsidRPr="00BF29F5">
        <w:rPr>
          <w:sz w:val="20"/>
        </w:rPr>
        <w:t>0] &amp;= 0xFFF0; //clear EXTL0 field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SYSCFG-&gt;</w:t>
      </w:r>
      <w:proofErr w:type="gramStart"/>
      <w:r w:rsidRPr="00BF29F5">
        <w:rPr>
          <w:sz w:val="20"/>
        </w:rPr>
        <w:t>EXTICR[</w:t>
      </w:r>
      <w:proofErr w:type="gramEnd"/>
      <w:r w:rsidRPr="00BF29F5">
        <w:rPr>
          <w:sz w:val="20"/>
        </w:rPr>
        <w:t>0] &amp;= 0xFF0F; //clear EXTL1 field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SYSCFG-&gt;</w:t>
      </w:r>
      <w:proofErr w:type="gramStart"/>
      <w:r w:rsidRPr="00BF29F5">
        <w:rPr>
          <w:sz w:val="20"/>
        </w:rPr>
        <w:t>EXTICR[</w:t>
      </w:r>
      <w:proofErr w:type="gramEnd"/>
      <w:r w:rsidRPr="00BF29F5">
        <w:rPr>
          <w:sz w:val="20"/>
        </w:rPr>
        <w:t>0] |= 0x0001; //set to PA0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lastRenderedPageBreak/>
        <w:tab/>
        <w:t>SYSCFG-&gt;</w:t>
      </w:r>
      <w:proofErr w:type="gramStart"/>
      <w:r w:rsidRPr="00BF29F5">
        <w:rPr>
          <w:sz w:val="20"/>
        </w:rPr>
        <w:t>EX</w:t>
      </w:r>
      <w:r>
        <w:rPr>
          <w:sz w:val="20"/>
        </w:rPr>
        <w:t>TICR[</w:t>
      </w:r>
      <w:proofErr w:type="gramEnd"/>
      <w:r>
        <w:rPr>
          <w:sz w:val="20"/>
        </w:rPr>
        <w:t>0] |= 0x0002; //set to PA1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EXTI-&gt;IMR, 0x0001);//enable bit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EXTI-&gt;IMR, 0x0002);//enable bit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EXTI-&gt;RTSR, 0x0001);//rising edge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EXTI-&gt;RTSR, 0x0002);//rising edge</w:t>
      </w:r>
    </w:p>
    <w:p w:rsidR="00BF29F5" w:rsidRPr="00BF29F5" w:rsidRDefault="00BF29F5" w:rsidP="00BF29F5">
      <w:pPr>
        <w:spacing w:line="240" w:lineRule="auto"/>
        <w:rPr>
          <w:sz w:val="20"/>
        </w:rPr>
      </w:pPr>
    </w:p>
    <w:p w:rsidR="00BF29F5" w:rsidRPr="00BF29F5" w:rsidRDefault="00BF29F5" w:rsidP="00BF29F5">
      <w:pPr>
        <w:spacing w:line="240" w:lineRule="auto"/>
        <w:rPr>
          <w:sz w:val="20"/>
        </w:rPr>
      </w:pP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NVIC_</w:t>
      </w:r>
      <w:proofErr w:type="gramStart"/>
      <w:r w:rsidRPr="00BF29F5">
        <w:rPr>
          <w:sz w:val="20"/>
        </w:rPr>
        <w:t>EnableIRQ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EXTI0_IRQn);// enable external interrupt EXTI0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NVIC_</w:t>
      </w:r>
      <w:proofErr w:type="gramStart"/>
      <w:r w:rsidRPr="00BF29F5">
        <w:rPr>
          <w:sz w:val="20"/>
        </w:rPr>
        <w:t>EnableIRQ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EXTI1_IRQn);// enable external interrupt EXTI1</w:t>
      </w:r>
    </w:p>
    <w:p w:rsidR="00BF29F5" w:rsidRPr="00BF29F5" w:rsidRDefault="00BF29F5" w:rsidP="00BF29F5">
      <w:pPr>
        <w:spacing w:line="240" w:lineRule="auto"/>
        <w:rPr>
          <w:sz w:val="20"/>
        </w:rPr>
      </w:pP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NVIC_</w:t>
      </w:r>
      <w:proofErr w:type="gramStart"/>
      <w:r w:rsidRPr="00BF29F5">
        <w:rPr>
          <w:sz w:val="20"/>
        </w:rPr>
        <w:t>ClearPendingIRQ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EXTI0_IRQn); //avoiding duplicate service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NVIC_</w:t>
      </w:r>
      <w:proofErr w:type="gramStart"/>
      <w:r w:rsidRPr="00BF29F5">
        <w:rPr>
          <w:sz w:val="20"/>
        </w:rPr>
        <w:t>ClearPendingIRQ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EXTI1_IRQn); //avoiding duplicate service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small_delay</w:t>
      </w:r>
      <w:proofErr w:type="spellEnd"/>
      <w:r w:rsidRPr="00BF29F5">
        <w:rPr>
          <w:sz w:val="20"/>
        </w:rPr>
        <w:t xml:space="preserve"> 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proofErr w:type="gramStart"/>
      <w:r w:rsidRPr="00BF29F5">
        <w:rPr>
          <w:sz w:val="20"/>
        </w:rPr>
        <w:t>int</w:t>
      </w:r>
      <w:proofErr w:type="spellEnd"/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>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for</w:t>
      </w:r>
      <w:proofErr w:type="gramEnd"/>
      <w:r w:rsidRPr="00BF29F5">
        <w:rPr>
          <w:sz w:val="20"/>
        </w:rPr>
        <w:t xml:space="preserve"> (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 xml:space="preserve">=0; 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 xml:space="preserve">&lt;100000; </w:t>
      </w:r>
      <w:proofErr w:type="spellStart"/>
      <w:r w:rsidRPr="00BF29F5">
        <w:rPr>
          <w:sz w:val="20"/>
        </w:rPr>
        <w:t>i</w:t>
      </w:r>
      <w:proofErr w:type="spellEnd"/>
      <w:r w:rsidRPr="00BF29F5">
        <w:rPr>
          <w:sz w:val="20"/>
        </w:rPr>
        <w:t>++) { //outer loop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spellStart"/>
      <w:proofErr w:type="gramStart"/>
      <w:r w:rsidRPr="00BF29F5">
        <w:rPr>
          <w:sz w:val="20"/>
        </w:rPr>
        <w:t>asm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"</w:t>
      </w:r>
      <w:proofErr w:type="spellStart"/>
      <w:r w:rsidRPr="00BF29F5">
        <w:rPr>
          <w:sz w:val="20"/>
        </w:rPr>
        <w:t>nop</w:t>
      </w:r>
      <w:proofErr w:type="spellEnd"/>
      <w:r w:rsidRPr="00BF29F5">
        <w:rPr>
          <w:sz w:val="20"/>
        </w:rPr>
        <w:t>"); //dummy operation for single-step test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EXTI0_IRQHandler()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 xml:space="preserve">// </w:t>
      </w:r>
      <w:proofErr w:type="spellStart"/>
      <w:r w:rsidRPr="00BF29F5">
        <w:rPr>
          <w:sz w:val="20"/>
        </w:rPr>
        <w:t>Hanndle</w:t>
      </w:r>
      <w:proofErr w:type="spellEnd"/>
      <w:r w:rsidRPr="00BF29F5">
        <w:rPr>
          <w:sz w:val="20"/>
        </w:rPr>
        <w:t xml:space="preserve"> Pushbutton 0 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 xml:space="preserve">// </w:t>
      </w:r>
      <w:proofErr w:type="gramStart"/>
      <w:r w:rsidRPr="00BF29F5">
        <w:rPr>
          <w:sz w:val="20"/>
        </w:rPr>
        <w:t>Acknowledge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interupt</w:t>
      </w:r>
      <w:proofErr w:type="spellEnd"/>
      <w:r w:rsidRPr="00BF29F5">
        <w:rPr>
          <w:sz w:val="20"/>
        </w:rPr>
        <w:t xml:space="preserve"> </w:t>
      </w:r>
    </w:p>
    <w:p w:rsidR="00BF29F5" w:rsidRPr="00BF29F5" w:rsidRDefault="00BF29F5" w:rsidP="00BF29F5">
      <w:pPr>
        <w:spacing w:line="240" w:lineRule="auto"/>
        <w:rPr>
          <w:sz w:val="20"/>
        </w:rPr>
      </w:pPr>
    </w:p>
    <w:p w:rsidR="00BF29F5" w:rsidRPr="00BF29F5" w:rsidRDefault="00BF29F5" w:rsidP="00BF29F5">
      <w:pPr>
        <w:spacing w:line="240" w:lineRule="auto"/>
        <w:rPr>
          <w:sz w:val="20"/>
        </w:rPr>
      </w:pPr>
      <w:proofErr w:type="spellStart"/>
      <w:r w:rsidRPr="00BF29F5">
        <w:rPr>
          <w:sz w:val="20"/>
        </w:rPr>
        <w:t>count_two.direction</w:t>
      </w:r>
      <w:proofErr w:type="spellEnd"/>
      <w:r w:rsidRPr="00BF29F5">
        <w:rPr>
          <w:sz w:val="20"/>
        </w:rPr>
        <w:t xml:space="preserve"> = DOWN;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if</w:t>
      </w:r>
      <w:proofErr w:type="gramEnd"/>
      <w:r w:rsidRPr="00BF29F5">
        <w:rPr>
          <w:sz w:val="20"/>
        </w:rPr>
        <w:t xml:space="preserve"> (LED8)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GPIOC-&gt;BSRR = GPIO_BSRR_BR_8;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LED8 =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 else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GPIOC-&gt;BSRR = GPIO_BSRR_BS_8; //Set PC8=1 to turn ON blue LED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LED8 = 1;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//GPIOC-&gt;BSRR = GPIO_BSRR_BR_9; //Reset PC9=0 to turn OFF green LED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lastRenderedPageBreak/>
        <w:tab/>
      </w:r>
      <w:proofErr w:type="spellStart"/>
      <w:r w:rsidRPr="00BF29F5">
        <w:rPr>
          <w:sz w:val="20"/>
        </w:rPr>
        <w:t>small_</w:t>
      </w:r>
      <w:proofErr w:type="gramStart"/>
      <w:r w:rsidRPr="00BF29F5">
        <w:rPr>
          <w:sz w:val="20"/>
        </w:rPr>
        <w:t>delay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EXTI-&gt;PR, EXTI_PR_PR0);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NVIC_</w:t>
      </w:r>
      <w:proofErr w:type="gramStart"/>
      <w:r w:rsidRPr="00BF29F5">
        <w:rPr>
          <w:sz w:val="20"/>
        </w:rPr>
        <w:t>ClearPendingIRQ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EXTI0_IRQn);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EXTI1_IRQHandler()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 xml:space="preserve">/* </w:t>
      </w:r>
      <w:proofErr w:type="spellStart"/>
      <w:r w:rsidRPr="00BF29F5">
        <w:rPr>
          <w:sz w:val="20"/>
        </w:rPr>
        <w:t>Hanndle</w:t>
      </w:r>
      <w:proofErr w:type="spellEnd"/>
      <w:r w:rsidRPr="00BF29F5">
        <w:rPr>
          <w:sz w:val="20"/>
        </w:rPr>
        <w:t xml:space="preserve"> Pushbutton 1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 xml:space="preserve"> Acknowledge </w:t>
      </w:r>
      <w:proofErr w:type="spellStart"/>
      <w:r w:rsidRPr="00BF29F5">
        <w:rPr>
          <w:sz w:val="20"/>
        </w:rPr>
        <w:t>interupt</w:t>
      </w:r>
      <w:proofErr w:type="spellEnd"/>
      <w:r w:rsidRPr="00BF29F5">
        <w:rPr>
          <w:sz w:val="20"/>
        </w:rPr>
        <w:t xml:space="preserve"> */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SET_</w:t>
      </w:r>
      <w:proofErr w:type="gramStart"/>
      <w:r w:rsidRPr="00BF29F5">
        <w:rPr>
          <w:sz w:val="20"/>
        </w:rPr>
        <w:t>BIT(</w:t>
      </w:r>
      <w:proofErr w:type="gramEnd"/>
      <w:r w:rsidRPr="00BF29F5">
        <w:rPr>
          <w:sz w:val="20"/>
        </w:rPr>
        <w:t>EXTI-&gt;PR, EXTI_PR_PR1);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count_two.direction</w:t>
      </w:r>
      <w:proofErr w:type="spellEnd"/>
      <w:r w:rsidRPr="00BF29F5">
        <w:rPr>
          <w:sz w:val="20"/>
        </w:rPr>
        <w:t xml:space="preserve"> = UP;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if</w:t>
      </w:r>
      <w:proofErr w:type="gramEnd"/>
      <w:r w:rsidRPr="00BF29F5">
        <w:rPr>
          <w:sz w:val="20"/>
        </w:rPr>
        <w:t xml:space="preserve"> (LED9)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GPIOC-&gt;BSRR = GPIO_BSRR_BR_9;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LED9 =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 else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GPIOC-&gt;BSRR = GPIO_BSRR_BS_9; //Set PC9=1 to turn ON blue LED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  <w:t>LED9 = 1;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//GPIOC-&gt;BSRR = GPIO_BSRR_BR_8; //Reset PC8=0 to turn OFF blue LED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small_</w:t>
      </w:r>
      <w:proofErr w:type="gramStart"/>
      <w:r w:rsidRPr="00BF29F5">
        <w:rPr>
          <w:sz w:val="20"/>
        </w:rPr>
        <w:t>delay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NVIC_</w:t>
      </w:r>
      <w:proofErr w:type="gramStart"/>
      <w:r w:rsidRPr="00BF29F5">
        <w:rPr>
          <w:sz w:val="20"/>
        </w:rPr>
        <w:t>ClearPendingIRQ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EXTI1_IRQn);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gramStart"/>
      <w:r w:rsidRPr="00BF29F5">
        <w:rPr>
          <w:sz w:val="20"/>
        </w:rPr>
        <w:t>void</w:t>
      </w:r>
      <w:proofErr w:type="gramEnd"/>
      <w:r w:rsidRPr="00BF29F5">
        <w:rPr>
          <w:sz w:val="20"/>
        </w:rPr>
        <w:t xml:space="preserve"> </w:t>
      </w:r>
      <w:proofErr w:type="spellStart"/>
      <w:r w:rsidRPr="00BF29F5">
        <w:rPr>
          <w:sz w:val="20"/>
        </w:rPr>
        <w:t>counter_factory</w:t>
      </w:r>
      <w:proofErr w:type="spellEnd"/>
      <w:r w:rsidRPr="00BF29F5">
        <w:rPr>
          <w:sz w:val="20"/>
        </w:rPr>
        <w:t>(counter* c)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c</w:t>
      </w:r>
      <w:proofErr w:type="gramEnd"/>
      <w:r w:rsidRPr="00BF29F5">
        <w:rPr>
          <w:sz w:val="20"/>
        </w:rPr>
        <w:t>-&gt;count =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c</w:t>
      </w:r>
      <w:proofErr w:type="gramEnd"/>
      <w:r w:rsidRPr="00BF29F5">
        <w:rPr>
          <w:sz w:val="20"/>
        </w:rPr>
        <w:t>-&gt;direction = UP;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c</w:t>
      </w:r>
      <w:proofErr w:type="gramEnd"/>
      <w:r w:rsidRPr="00BF29F5">
        <w:rPr>
          <w:sz w:val="20"/>
        </w:rPr>
        <w:t>-&gt;disable = FALSE;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 xml:space="preserve">} </w:t>
      </w:r>
    </w:p>
    <w:p w:rsidR="00BF29F5" w:rsidRPr="00BF29F5" w:rsidRDefault="00BF29F5" w:rsidP="00BF29F5">
      <w:pPr>
        <w:spacing w:line="240" w:lineRule="auto"/>
        <w:rPr>
          <w:sz w:val="20"/>
        </w:rPr>
      </w:pPr>
      <w:proofErr w:type="spellStart"/>
      <w:proofErr w:type="gramStart"/>
      <w:r w:rsidRPr="00BF29F5">
        <w:rPr>
          <w:sz w:val="20"/>
        </w:rPr>
        <w:t>int</w:t>
      </w:r>
      <w:proofErr w:type="spellEnd"/>
      <w:proofErr w:type="gramEnd"/>
      <w:r w:rsidRPr="00BF29F5">
        <w:rPr>
          <w:sz w:val="20"/>
        </w:rPr>
        <w:t xml:space="preserve"> main()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setup_</w:t>
      </w:r>
      <w:proofErr w:type="gramStart"/>
      <w:r w:rsidRPr="00BF29F5">
        <w:rPr>
          <w:sz w:val="20"/>
        </w:rPr>
        <w:t>pins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setup_</w:t>
      </w:r>
      <w:proofErr w:type="gramStart"/>
      <w:r w:rsidRPr="00BF29F5">
        <w:rPr>
          <w:sz w:val="20"/>
        </w:rPr>
        <w:t>interupts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counter_</w:t>
      </w:r>
      <w:proofErr w:type="gramStart"/>
      <w:r w:rsidRPr="00BF29F5">
        <w:rPr>
          <w:sz w:val="20"/>
        </w:rPr>
        <w:t>factory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&amp;</w:t>
      </w:r>
      <w:proofErr w:type="spellStart"/>
      <w:r w:rsidRPr="00BF29F5">
        <w:rPr>
          <w:sz w:val="20"/>
        </w:rPr>
        <w:t>count_one</w:t>
      </w:r>
      <w:proofErr w:type="spell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spellStart"/>
      <w:r w:rsidRPr="00BF29F5">
        <w:rPr>
          <w:sz w:val="20"/>
        </w:rPr>
        <w:t>counter_</w:t>
      </w:r>
      <w:proofErr w:type="gramStart"/>
      <w:r w:rsidRPr="00BF29F5">
        <w:rPr>
          <w:sz w:val="20"/>
        </w:rPr>
        <w:t>factory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&amp;</w:t>
      </w:r>
      <w:proofErr w:type="spellStart"/>
      <w:r w:rsidRPr="00BF29F5">
        <w:rPr>
          <w:sz w:val="20"/>
        </w:rPr>
        <w:t>count_two</w:t>
      </w:r>
      <w:proofErr w:type="spell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GPIOC-&gt;BSRR = GPIO_BSRR_BS_9;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LED8 = 0;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lastRenderedPageBreak/>
        <w:tab/>
        <w:t>LED9 = 1;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>
        <w:rPr>
          <w:sz w:val="20"/>
        </w:rPr>
        <w:tab/>
        <w:t>__</w:t>
      </w:r>
      <w:proofErr w:type="spellStart"/>
      <w:r>
        <w:rPr>
          <w:sz w:val="20"/>
        </w:rPr>
        <w:t>enable_</w:t>
      </w:r>
      <w:proofErr w:type="gramStart"/>
      <w:r>
        <w:rPr>
          <w:sz w:val="20"/>
        </w:rPr>
        <w:t>irq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proofErr w:type="gramStart"/>
      <w:r w:rsidRPr="00BF29F5">
        <w:rPr>
          <w:sz w:val="20"/>
        </w:rPr>
        <w:t>while(</w:t>
      </w:r>
      <w:proofErr w:type="gramEnd"/>
      <w:r w:rsidRPr="00BF29F5">
        <w:rPr>
          <w:sz w:val="20"/>
        </w:rPr>
        <w:t>1) {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gramStart"/>
      <w:r w:rsidRPr="00BF29F5">
        <w:rPr>
          <w:sz w:val="20"/>
        </w:rPr>
        <w:t>delay(</w:t>
      </w:r>
      <w:proofErr w:type="gram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spellStart"/>
      <w:r w:rsidRPr="00BF29F5">
        <w:rPr>
          <w:sz w:val="20"/>
        </w:rPr>
        <w:t>count_two.disable</w:t>
      </w:r>
      <w:proofErr w:type="spellEnd"/>
      <w:r w:rsidRPr="00BF29F5">
        <w:rPr>
          <w:sz w:val="20"/>
        </w:rPr>
        <w:t xml:space="preserve"> = ~</w:t>
      </w:r>
      <w:proofErr w:type="spellStart"/>
      <w:r w:rsidRPr="00BF29F5">
        <w:rPr>
          <w:sz w:val="20"/>
        </w:rPr>
        <w:t>count_two.disable</w:t>
      </w:r>
      <w:proofErr w:type="spellEnd"/>
      <w:r w:rsidRPr="00BF29F5">
        <w:rPr>
          <w:sz w:val="20"/>
        </w:rPr>
        <w:t>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gramStart"/>
      <w:r w:rsidRPr="00BF29F5">
        <w:rPr>
          <w:sz w:val="20"/>
        </w:rPr>
        <w:t>count(</w:t>
      </w:r>
      <w:proofErr w:type="gramEnd"/>
      <w:r w:rsidRPr="00BF29F5">
        <w:rPr>
          <w:sz w:val="20"/>
        </w:rPr>
        <w:t>&amp;</w:t>
      </w:r>
      <w:proofErr w:type="spellStart"/>
      <w:r w:rsidRPr="00BF29F5">
        <w:rPr>
          <w:sz w:val="20"/>
        </w:rPr>
        <w:t>count_one</w:t>
      </w:r>
      <w:proofErr w:type="spell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gramStart"/>
      <w:r w:rsidRPr="00BF29F5">
        <w:rPr>
          <w:sz w:val="20"/>
        </w:rPr>
        <w:t>count(</w:t>
      </w:r>
      <w:proofErr w:type="gramEnd"/>
      <w:r w:rsidRPr="00BF29F5">
        <w:rPr>
          <w:sz w:val="20"/>
        </w:rPr>
        <w:t>&amp;</w:t>
      </w:r>
      <w:proofErr w:type="spellStart"/>
      <w:r w:rsidRPr="00BF29F5">
        <w:rPr>
          <w:sz w:val="20"/>
        </w:rPr>
        <w:t>count_two</w:t>
      </w:r>
      <w:proofErr w:type="spell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</w:r>
      <w:r w:rsidRPr="00BF29F5">
        <w:rPr>
          <w:sz w:val="20"/>
        </w:rPr>
        <w:tab/>
      </w:r>
      <w:proofErr w:type="spellStart"/>
      <w:r w:rsidRPr="00BF29F5">
        <w:rPr>
          <w:sz w:val="20"/>
        </w:rPr>
        <w:t>update_</w:t>
      </w:r>
      <w:proofErr w:type="gramStart"/>
      <w:r w:rsidRPr="00BF29F5">
        <w:rPr>
          <w:sz w:val="20"/>
        </w:rPr>
        <w:t>leds</w:t>
      </w:r>
      <w:proofErr w:type="spellEnd"/>
      <w:r w:rsidRPr="00BF29F5">
        <w:rPr>
          <w:sz w:val="20"/>
        </w:rPr>
        <w:t>(</w:t>
      </w:r>
      <w:proofErr w:type="gramEnd"/>
      <w:r w:rsidRPr="00BF29F5">
        <w:rPr>
          <w:sz w:val="20"/>
        </w:rPr>
        <w:t>);</w:t>
      </w:r>
    </w:p>
    <w:p w:rsidR="00BF29F5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ab/>
        <w:t>}</w:t>
      </w:r>
    </w:p>
    <w:p w:rsidR="00FE4CCE" w:rsidRPr="00BF29F5" w:rsidRDefault="00BF29F5" w:rsidP="00BF29F5">
      <w:pPr>
        <w:spacing w:line="240" w:lineRule="auto"/>
        <w:rPr>
          <w:sz w:val="20"/>
        </w:rPr>
      </w:pPr>
      <w:r w:rsidRPr="00BF29F5">
        <w:rPr>
          <w:sz w:val="20"/>
        </w:rPr>
        <w:t>}</w:t>
      </w:r>
    </w:p>
    <w:sectPr w:rsidR="00FE4CCE" w:rsidRPr="00BF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F5"/>
    <w:rsid w:val="00BF29F5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3EA7"/>
  <w15:chartTrackingRefBased/>
  <w15:docId w15:val="{0C64D803-2ADC-4221-A20E-183DE45A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8AE01116</Template>
  <TotalTime>1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Niedzwiecki</dc:creator>
  <cp:keywords/>
  <dc:description/>
  <cp:lastModifiedBy>Noah Niedzwiecki</cp:lastModifiedBy>
  <cp:revision>1</cp:revision>
  <dcterms:created xsi:type="dcterms:W3CDTF">2019-02-05T20:53:00Z</dcterms:created>
  <dcterms:modified xsi:type="dcterms:W3CDTF">2019-02-05T20:54:00Z</dcterms:modified>
</cp:coreProperties>
</file>